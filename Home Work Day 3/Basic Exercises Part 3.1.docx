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42A0C" w14:textId="5629E0B8" w:rsidR="004B1A6D" w:rsidRDefault="003169D9">
      <w:pPr>
        <w:pStyle w:val="Heading1"/>
      </w:pPr>
      <w:r>
        <w:t>Basic</w:t>
      </w:r>
      <w:r w:rsidR="0080540D">
        <w:t xml:space="preserve"> </w:t>
      </w:r>
      <w:r>
        <w:t>Exercises</w:t>
      </w:r>
      <w:r w:rsidR="0080540D">
        <w:t xml:space="preserve"> </w:t>
      </w:r>
      <w:r>
        <w:t>Part</w:t>
      </w:r>
      <w:r w:rsidR="0080540D">
        <w:t xml:space="preserve"> </w:t>
      </w:r>
      <w:r>
        <w:t>3</w:t>
      </w:r>
      <w:r w:rsidR="007E3621">
        <w:t>.1</w:t>
      </w:r>
      <w:r w:rsidR="0080540D">
        <w:t xml:space="preserve"> </w:t>
      </w:r>
      <w:proofErr w:type="spellStart"/>
      <w:r w:rsidR="007E3621">
        <w:t>UILabels</w:t>
      </w:r>
      <w:proofErr w:type="spellEnd"/>
      <w:r w:rsidR="0080540D">
        <w:t xml:space="preserve"> </w:t>
      </w:r>
      <w:r w:rsidR="009E1926">
        <w:t>and</w:t>
      </w:r>
      <w:r w:rsidR="0080540D">
        <w:t xml:space="preserve"> </w:t>
      </w:r>
      <w:r w:rsidR="009E1926">
        <w:t>Priorities.</w:t>
      </w:r>
    </w:p>
    <w:p w14:paraId="43DB089B" w14:textId="2775BEA4" w:rsidR="009E1926" w:rsidRDefault="009E1926" w:rsidP="009E1926">
      <w:pPr>
        <w:pStyle w:val="ListBullet"/>
        <w:numPr>
          <w:ilvl w:val="0"/>
          <w:numId w:val="0"/>
        </w:numPr>
        <w:ind w:left="432" w:hanging="432"/>
      </w:pPr>
    </w:p>
    <w:p w14:paraId="6015549D" w14:textId="292249A2" w:rsidR="009E1926" w:rsidRPr="009E1926" w:rsidRDefault="009E1926" w:rsidP="009E1926">
      <w:pPr>
        <w:pStyle w:val="ListBullet"/>
      </w:pPr>
      <w:r w:rsidRPr="009E1926">
        <w:rPr>
          <w:b/>
          <w:bCs/>
          <w:shd w:val="clear" w:color="auto" w:fill="FFFFFF"/>
        </w:rPr>
        <w:t>Content</w:t>
      </w:r>
      <w:r w:rsidR="0080540D">
        <w:rPr>
          <w:b/>
          <w:bCs/>
          <w:shd w:val="clear" w:color="auto" w:fill="FFFFFF"/>
        </w:rPr>
        <w:t xml:space="preserve"> </w:t>
      </w:r>
      <w:r w:rsidRPr="009E1926">
        <w:rPr>
          <w:b/>
          <w:bCs/>
          <w:shd w:val="clear" w:color="auto" w:fill="FFFFFF"/>
        </w:rPr>
        <w:t>Hugging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Priority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-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The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higher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this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priority</w:t>
      </w:r>
      <w:r w:rsidR="0080540D">
        <w:rPr>
          <w:shd w:val="clear" w:color="auto" w:fill="FFFFFF"/>
        </w:rPr>
        <w:t xml:space="preserve"> </w:t>
      </w:r>
      <w:r w:rsidRPr="009E1926">
        <w:rPr>
          <w:b/>
          <w:bCs/>
          <w:shd w:val="clear" w:color="auto" w:fill="FFFFFF"/>
        </w:rPr>
        <w:t>is</w:t>
      </w:r>
      <w:r w:rsidRPr="009E1926">
        <w:rPr>
          <w:shd w:val="clear" w:color="auto" w:fill="FFFFFF"/>
        </w:rPr>
        <w:t>,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the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more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a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view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resists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growing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larger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than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its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intrinsic</w:t>
      </w:r>
      <w:r w:rsidR="0080540D">
        <w:rPr>
          <w:shd w:val="clear" w:color="auto" w:fill="FFFFFF"/>
        </w:rPr>
        <w:t xml:space="preserve"> </w:t>
      </w:r>
      <w:r w:rsidRPr="009E1926">
        <w:rPr>
          <w:b/>
          <w:bCs/>
          <w:shd w:val="clear" w:color="auto" w:fill="FFFFFF"/>
        </w:rPr>
        <w:t>content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size.</w:t>
      </w:r>
      <w:r w:rsidR="0080540D">
        <w:rPr>
          <w:shd w:val="clear" w:color="auto" w:fill="FFFFFF"/>
        </w:rPr>
        <w:t xml:space="preserve"> </w:t>
      </w:r>
      <w:r w:rsidRPr="009E1926">
        <w:rPr>
          <w:b/>
          <w:bCs/>
          <w:shd w:val="clear" w:color="auto" w:fill="FFFFFF"/>
        </w:rPr>
        <w:t>Content</w:t>
      </w:r>
      <w:r w:rsidR="0080540D">
        <w:rPr>
          <w:b/>
          <w:bCs/>
          <w:shd w:val="clear" w:color="auto" w:fill="FFFFFF"/>
        </w:rPr>
        <w:t xml:space="preserve"> </w:t>
      </w:r>
      <w:r w:rsidRPr="009E1926">
        <w:rPr>
          <w:b/>
          <w:bCs/>
          <w:shd w:val="clear" w:color="auto" w:fill="FFFFFF"/>
        </w:rPr>
        <w:t>Compression</w:t>
      </w:r>
      <w:r w:rsidR="0080540D">
        <w:rPr>
          <w:b/>
          <w:bCs/>
          <w:shd w:val="clear" w:color="auto" w:fill="FFFFFF"/>
        </w:rPr>
        <w:t xml:space="preserve"> </w:t>
      </w:r>
      <w:r w:rsidRPr="009E1926">
        <w:rPr>
          <w:b/>
          <w:bCs/>
          <w:shd w:val="clear" w:color="auto" w:fill="FFFFFF"/>
        </w:rPr>
        <w:t>Resistance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Priority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-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The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higher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this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priority</w:t>
      </w:r>
      <w:r w:rsidR="0080540D">
        <w:rPr>
          <w:shd w:val="clear" w:color="auto" w:fill="FFFFFF"/>
        </w:rPr>
        <w:t xml:space="preserve"> </w:t>
      </w:r>
      <w:r w:rsidRPr="009E1926">
        <w:rPr>
          <w:b/>
          <w:bCs/>
          <w:shd w:val="clear" w:color="auto" w:fill="FFFFFF"/>
        </w:rPr>
        <w:t>is</w:t>
      </w:r>
      <w:r w:rsidRPr="009E1926">
        <w:rPr>
          <w:shd w:val="clear" w:color="auto" w:fill="FFFFFF"/>
        </w:rPr>
        <w:t>,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the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more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a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view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resists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shrinking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smaller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than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its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intrinsic</w:t>
      </w:r>
      <w:r w:rsidR="0080540D">
        <w:rPr>
          <w:shd w:val="clear" w:color="auto" w:fill="FFFFFF"/>
        </w:rPr>
        <w:t xml:space="preserve"> </w:t>
      </w:r>
      <w:r w:rsidRPr="009E1926">
        <w:rPr>
          <w:b/>
          <w:bCs/>
          <w:shd w:val="clear" w:color="auto" w:fill="FFFFFF"/>
        </w:rPr>
        <w:t>content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size.</w:t>
      </w:r>
    </w:p>
    <w:p w14:paraId="15F17417" w14:textId="3A18D8E3" w:rsidR="009E1926" w:rsidRDefault="009E1926" w:rsidP="009E1926">
      <w:pPr>
        <w:pStyle w:val="ListBullet"/>
        <w:numPr>
          <w:ilvl w:val="0"/>
          <w:numId w:val="0"/>
        </w:numPr>
        <w:ind w:left="432"/>
        <w:rPr>
          <w:b/>
          <w:bCs/>
          <w:shd w:val="clear" w:color="auto" w:fill="FFFFFF"/>
        </w:rPr>
      </w:pPr>
    </w:p>
    <w:p w14:paraId="2990615D" w14:textId="50E3A56D" w:rsidR="009E1926" w:rsidRPr="009E1926" w:rsidRDefault="009E1926" w:rsidP="009E1926">
      <w:pPr>
        <w:jc w:val="center"/>
      </w:pPr>
      <w:r w:rsidRPr="009E1926">
        <w:fldChar w:fldCharType="begin"/>
      </w:r>
      <w:r w:rsidRPr="009E1926">
        <w:instrText xml:space="preserve"> INCLUDEPICTURE "https://i.stack.imgur.com/bTZMz.jpg" \* MERGEFORMATINET </w:instrText>
      </w:r>
      <w:r w:rsidRPr="009E1926">
        <w:fldChar w:fldCharType="separate"/>
      </w:r>
      <w:r w:rsidRPr="009E1926">
        <w:rPr>
          <w:noProof/>
        </w:rPr>
        <w:drawing>
          <wp:inline distT="0" distB="0" distL="0" distR="0" wp14:anchorId="2FD21585" wp14:editId="00EFB202">
            <wp:extent cx="3901440" cy="5377759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922" cy="54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926">
        <w:fldChar w:fldCharType="end"/>
      </w:r>
    </w:p>
    <w:p w14:paraId="66454FA2" w14:textId="77777777" w:rsidR="009E1926" w:rsidRDefault="009E1926" w:rsidP="009E1926">
      <w:pPr>
        <w:pStyle w:val="ListBullet"/>
        <w:numPr>
          <w:ilvl w:val="0"/>
          <w:numId w:val="0"/>
        </w:numPr>
        <w:ind w:left="432"/>
        <w:rPr>
          <w:b/>
          <w:bCs/>
          <w:shd w:val="clear" w:color="auto" w:fill="FFFFFF"/>
        </w:rPr>
      </w:pPr>
    </w:p>
    <w:p w14:paraId="5E7B4527" w14:textId="77777777" w:rsidR="009E1926" w:rsidRPr="009E1926" w:rsidRDefault="009E1926" w:rsidP="009E1926">
      <w:pPr>
        <w:pStyle w:val="ListBullet"/>
        <w:numPr>
          <w:ilvl w:val="0"/>
          <w:numId w:val="0"/>
        </w:numPr>
        <w:ind w:left="432"/>
      </w:pPr>
    </w:p>
    <w:p w14:paraId="50BC0ED1" w14:textId="2AFCF007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A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quick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summary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of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concepts:</w:t>
      </w:r>
    </w:p>
    <w:p w14:paraId="59914762" w14:textId="694D995F" w:rsidR="009E1926" w:rsidRPr="009E1926" w:rsidRDefault="009E1926" w:rsidP="009E1926">
      <w:pPr>
        <w:numPr>
          <w:ilvl w:val="0"/>
          <w:numId w:val="6"/>
        </w:numPr>
        <w:shd w:val="clear" w:color="auto" w:fill="FFFFFF"/>
        <w:spacing w:after="120"/>
        <w:ind w:left="45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Hugging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=&gt;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content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does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not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want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to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grow</w:t>
      </w:r>
    </w:p>
    <w:p w14:paraId="356C642D" w14:textId="2E708CD2" w:rsidR="009E1926" w:rsidRPr="009E1926" w:rsidRDefault="009E1926" w:rsidP="009E1926">
      <w:pPr>
        <w:numPr>
          <w:ilvl w:val="0"/>
          <w:numId w:val="6"/>
        </w:numPr>
        <w:shd w:val="clear" w:color="auto" w:fill="FFFFFF"/>
        <w:ind w:left="45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Compression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Resistance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=&gt;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content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does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not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want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to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shrink</w:t>
      </w:r>
    </w:p>
    <w:p w14:paraId="1A4BE991" w14:textId="77777777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Example:</w:t>
      </w:r>
    </w:p>
    <w:p w14:paraId="6D4C23A2" w14:textId="663367A7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Say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you've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got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a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button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like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this:</w:t>
      </w:r>
    </w:p>
    <w:p w14:paraId="1CFFF464" w14:textId="350A9218" w:rsidR="009E1926" w:rsidRPr="009E1926" w:rsidRDefault="009E1926" w:rsidP="009E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[</w:t>
      </w:r>
      <w:r w:rsidR="0080540D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 xml:space="preserve">       </w:t>
      </w:r>
      <w:r w:rsidRPr="009E1926">
        <w:rPr>
          <w:rFonts w:ascii="Arial" w:hAnsi="Arial" w:cs="Arial"/>
          <w:color w:val="2B91AF"/>
          <w:sz w:val="22"/>
          <w:szCs w:val="22"/>
          <w:bdr w:val="none" w:sz="0" w:space="0" w:color="auto" w:frame="1"/>
        </w:rPr>
        <w:t>Click</w:t>
      </w:r>
      <w:r w:rsidR="0080540D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 xml:space="preserve"> </w:t>
      </w:r>
      <w:r w:rsidRPr="009E1926">
        <w:rPr>
          <w:rFonts w:ascii="Arial" w:hAnsi="Arial" w:cs="Arial"/>
          <w:color w:val="2B91AF"/>
          <w:sz w:val="22"/>
          <w:szCs w:val="22"/>
          <w:bdr w:val="none" w:sz="0" w:space="0" w:color="auto" w:frame="1"/>
        </w:rPr>
        <w:t>Me</w:t>
      </w:r>
      <w:r w:rsidR="0080540D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 xml:space="preserve">    </w:t>
      </w:r>
      <w:proofErr w:type="gramStart"/>
      <w:r w:rsidR="0080540D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 xml:space="preserve">  </w:t>
      </w:r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]</w:t>
      </w:r>
      <w:proofErr w:type="gramEnd"/>
    </w:p>
    <w:p w14:paraId="224F6198" w14:textId="245DCAA3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and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you've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pinned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edges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to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a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larger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proofErr w:type="spellStart"/>
      <w:r w:rsidRPr="009E1926">
        <w:rPr>
          <w:rFonts w:ascii="Arial" w:hAnsi="Arial" w:cs="Arial"/>
          <w:color w:val="242729"/>
          <w:sz w:val="22"/>
          <w:szCs w:val="22"/>
        </w:rPr>
        <w:t>superview</w:t>
      </w:r>
      <w:proofErr w:type="spellEnd"/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with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priority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500.</w:t>
      </w:r>
    </w:p>
    <w:p w14:paraId="5A5FBFB6" w14:textId="07DE5AC4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Then,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if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Hugging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priority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&gt;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500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it'll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look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like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this:</w:t>
      </w:r>
    </w:p>
    <w:p w14:paraId="264A8B80" w14:textId="3721965B" w:rsidR="009E1926" w:rsidRPr="009E1926" w:rsidRDefault="009E1926" w:rsidP="009E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[</w:t>
      </w:r>
      <w:r w:rsidRPr="009E1926">
        <w:rPr>
          <w:rFonts w:ascii="Arial" w:hAnsi="Arial" w:cs="Arial"/>
          <w:color w:val="2B91AF"/>
          <w:sz w:val="22"/>
          <w:szCs w:val="22"/>
          <w:bdr w:val="none" w:sz="0" w:space="0" w:color="auto" w:frame="1"/>
        </w:rPr>
        <w:t>Click</w:t>
      </w:r>
      <w:r w:rsidR="0080540D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 xml:space="preserve"> </w:t>
      </w:r>
      <w:r w:rsidRPr="009E1926">
        <w:rPr>
          <w:rFonts w:ascii="Arial" w:hAnsi="Arial" w:cs="Arial"/>
          <w:color w:val="2B91AF"/>
          <w:sz w:val="22"/>
          <w:szCs w:val="22"/>
          <w:bdr w:val="none" w:sz="0" w:space="0" w:color="auto" w:frame="1"/>
        </w:rPr>
        <w:t>Me</w:t>
      </w:r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]</w:t>
      </w:r>
    </w:p>
    <w:p w14:paraId="14D673F0" w14:textId="519401E3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If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Hugging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priority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&lt;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500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it'll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look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like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this:</w:t>
      </w:r>
    </w:p>
    <w:p w14:paraId="022A67C7" w14:textId="75C19DE1" w:rsidR="009E1926" w:rsidRPr="009E1926" w:rsidRDefault="009E1926" w:rsidP="009E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[</w:t>
      </w:r>
      <w:r w:rsidR="0080540D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 xml:space="preserve">       </w:t>
      </w:r>
      <w:r w:rsidRPr="009E1926">
        <w:rPr>
          <w:rFonts w:ascii="Arial" w:hAnsi="Arial" w:cs="Arial"/>
          <w:color w:val="2B91AF"/>
          <w:sz w:val="22"/>
          <w:szCs w:val="22"/>
          <w:bdr w:val="none" w:sz="0" w:space="0" w:color="auto" w:frame="1"/>
        </w:rPr>
        <w:t>Click</w:t>
      </w:r>
      <w:r w:rsidR="0080540D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 xml:space="preserve"> </w:t>
      </w:r>
      <w:r w:rsidRPr="009E1926">
        <w:rPr>
          <w:rFonts w:ascii="Arial" w:hAnsi="Arial" w:cs="Arial"/>
          <w:color w:val="2B91AF"/>
          <w:sz w:val="22"/>
          <w:szCs w:val="22"/>
          <w:bdr w:val="none" w:sz="0" w:space="0" w:color="auto" w:frame="1"/>
        </w:rPr>
        <w:t>Me</w:t>
      </w:r>
      <w:r w:rsidR="0080540D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 xml:space="preserve">    </w:t>
      </w:r>
      <w:proofErr w:type="gramStart"/>
      <w:r w:rsidR="0080540D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 xml:space="preserve">  </w:t>
      </w:r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]</w:t>
      </w:r>
      <w:proofErr w:type="gramEnd"/>
    </w:p>
    <w:p w14:paraId="2FDBE981" w14:textId="1A908D1F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If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proofErr w:type="spellStart"/>
      <w:r w:rsidRPr="009E1926">
        <w:rPr>
          <w:rFonts w:ascii="Arial" w:hAnsi="Arial" w:cs="Arial"/>
          <w:color w:val="242729"/>
          <w:sz w:val="22"/>
          <w:szCs w:val="22"/>
        </w:rPr>
        <w:t>superview</w:t>
      </w:r>
      <w:proofErr w:type="spellEnd"/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now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shrinks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then,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if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Compression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Resistance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priority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&gt;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500,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it'll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look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like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this</w:t>
      </w:r>
    </w:p>
    <w:p w14:paraId="2299B3CA" w14:textId="4B5CE2FA" w:rsidR="009E1926" w:rsidRPr="009E1926" w:rsidRDefault="009E1926" w:rsidP="009E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[</w:t>
      </w:r>
      <w:r w:rsidRPr="009E1926">
        <w:rPr>
          <w:rFonts w:ascii="Arial" w:hAnsi="Arial" w:cs="Arial"/>
          <w:color w:val="2B91AF"/>
          <w:sz w:val="22"/>
          <w:szCs w:val="22"/>
          <w:bdr w:val="none" w:sz="0" w:space="0" w:color="auto" w:frame="1"/>
        </w:rPr>
        <w:t>Click</w:t>
      </w:r>
      <w:r w:rsidR="0080540D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 xml:space="preserve"> </w:t>
      </w:r>
      <w:r w:rsidRPr="009E1926">
        <w:rPr>
          <w:rFonts w:ascii="Arial" w:hAnsi="Arial" w:cs="Arial"/>
          <w:color w:val="2B91AF"/>
          <w:sz w:val="22"/>
          <w:szCs w:val="22"/>
          <w:bdr w:val="none" w:sz="0" w:space="0" w:color="auto" w:frame="1"/>
        </w:rPr>
        <w:t>Me</w:t>
      </w:r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]</w:t>
      </w:r>
    </w:p>
    <w:p w14:paraId="7D930028" w14:textId="52F4CACD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Else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if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Compression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Resistance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priority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&lt;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500,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it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could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look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like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this:</w:t>
      </w:r>
    </w:p>
    <w:p w14:paraId="0B79EC14" w14:textId="77777777" w:rsidR="009E1926" w:rsidRPr="009E1926" w:rsidRDefault="009E1926" w:rsidP="009E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[</w:t>
      </w:r>
      <w:proofErr w:type="spellStart"/>
      <w:proofErr w:type="gramStart"/>
      <w:r w:rsidRPr="009E1926">
        <w:rPr>
          <w:rFonts w:ascii="Arial" w:hAnsi="Arial" w:cs="Arial"/>
          <w:color w:val="2B91AF"/>
          <w:sz w:val="22"/>
          <w:szCs w:val="22"/>
          <w:bdr w:val="none" w:sz="0" w:space="0" w:color="auto" w:frame="1"/>
        </w:rPr>
        <w:t>Cli</w:t>
      </w:r>
      <w:proofErr w:type="spellEnd"/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..</w:t>
      </w:r>
      <w:proofErr w:type="gramEnd"/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]</w:t>
      </w:r>
    </w:p>
    <w:p w14:paraId="5F628452" w14:textId="24E96945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If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it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doesn't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work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like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this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then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you've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probably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got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some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other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constraints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going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on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that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are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messing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up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your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good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work!</w:t>
      </w:r>
    </w:p>
    <w:p w14:paraId="617B1B73" w14:textId="36468132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E.g.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you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could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have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it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pinned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to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proofErr w:type="spellStart"/>
      <w:r w:rsidRPr="009E1926">
        <w:rPr>
          <w:rFonts w:ascii="Arial" w:hAnsi="Arial" w:cs="Arial"/>
          <w:color w:val="242729"/>
          <w:sz w:val="22"/>
          <w:szCs w:val="22"/>
        </w:rPr>
        <w:t>superview</w:t>
      </w:r>
      <w:proofErr w:type="spellEnd"/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with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priority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1000.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Or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you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could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have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a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width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priority.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If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so,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this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can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be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helpful:</w:t>
      </w:r>
    </w:p>
    <w:p w14:paraId="4AD8E690" w14:textId="7B5A4D8E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Editor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&gt;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Size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to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Fit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Content</w:t>
      </w:r>
    </w:p>
    <w:p w14:paraId="0D8B5B08" w14:textId="77777777" w:rsidR="009E1926" w:rsidRDefault="009E1926" w:rsidP="009E1926">
      <w:pPr>
        <w:pStyle w:val="ListBullet"/>
        <w:numPr>
          <w:ilvl w:val="0"/>
          <w:numId w:val="0"/>
        </w:numPr>
        <w:ind w:left="432"/>
      </w:pPr>
    </w:p>
    <w:p w14:paraId="37BA52BD" w14:textId="30B25105" w:rsidR="003169D9" w:rsidRPr="009E1926" w:rsidRDefault="003169D9" w:rsidP="009E1926">
      <w:pPr>
        <w:pStyle w:val="Heading2"/>
        <w:jc w:val="center"/>
        <w:rPr>
          <w:rFonts w:ascii="Arial" w:hAnsi="Arial" w:cs="Arial"/>
          <w:sz w:val="36"/>
          <w:szCs w:val="36"/>
        </w:rPr>
      </w:pPr>
      <w:r w:rsidRPr="009E1926">
        <w:rPr>
          <w:rFonts w:ascii="Arial" w:hAnsi="Arial" w:cs="Arial"/>
          <w:sz w:val="36"/>
          <w:szCs w:val="36"/>
        </w:rPr>
        <w:t>UILABEL</w:t>
      </w:r>
    </w:p>
    <w:p w14:paraId="0204E63E" w14:textId="0E4E41BF" w:rsidR="003169D9" w:rsidRPr="0044451C" w:rsidRDefault="003169D9" w:rsidP="003169D9">
      <w:pPr>
        <w:pStyle w:val="Heading3"/>
        <w:shd w:val="clear" w:color="auto" w:fill="FFFFFF"/>
        <w:spacing w:before="300" w:after="150"/>
        <w:rPr>
          <w:rFonts w:ascii="Arial" w:hAnsi="Arial" w:cs="Arial"/>
          <w:color w:val="282828"/>
          <w:sz w:val="22"/>
          <w:szCs w:val="22"/>
        </w:rPr>
      </w:pPr>
      <w:r w:rsidRPr="0044451C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1.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Programmatically!!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</w:p>
    <w:p w14:paraId="11019A3D" w14:textId="2FF36E02" w:rsidR="003169D9" w:rsidRDefault="003169D9" w:rsidP="003169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Write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82828"/>
          <w:sz w:val="22"/>
          <w:szCs w:val="22"/>
        </w:rPr>
        <w:t>UIViewController</w:t>
      </w:r>
      <w:proofErr w:type="spellEnd"/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subclass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Swift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that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contains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82828"/>
          <w:sz w:val="22"/>
          <w:szCs w:val="22"/>
        </w:rPr>
        <w:t>UILabel</w:t>
      </w:r>
      <w:proofErr w:type="spellEnd"/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that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displays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current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date.</w:t>
      </w:r>
    </w:p>
    <w:p w14:paraId="0586D51B" w14:textId="73FA21BF" w:rsidR="003169D9" w:rsidRPr="0044451C" w:rsidRDefault="003169D9" w:rsidP="003169D9">
      <w:pPr>
        <w:pStyle w:val="Heading3"/>
        <w:shd w:val="clear" w:color="auto" w:fill="FFFFFF"/>
        <w:spacing w:before="300" w:after="150"/>
        <w:rPr>
          <w:rFonts w:ascii="Arial" w:hAnsi="Arial" w:cs="Arial"/>
          <w:color w:val="282828"/>
          <w:sz w:val="22"/>
          <w:szCs w:val="22"/>
        </w:rPr>
      </w:pPr>
      <w:r w:rsidRPr="0044451C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1.2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Now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ObjC</w:t>
      </w:r>
      <w:proofErr w:type="spellEnd"/>
    </w:p>
    <w:p w14:paraId="20AA271B" w14:textId="70D99CA6" w:rsidR="003169D9" w:rsidRDefault="003169D9" w:rsidP="003169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Write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Objective-C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view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controller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that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has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same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behavior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your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Swift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view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controller.</w:t>
      </w:r>
    </w:p>
    <w:p w14:paraId="3AAAF66C" w14:textId="77777777" w:rsidR="003169D9" w:rsidRDefault="003169D9" w:rsidP="003169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</w:p>
    <w:p w14:paraId="4BBC6F3D" w14:textId="3BD723AB" w:rsidR="003169D9" w:rsidRDefault="003169D9" w:rsidP="003169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Hints: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</w:p>
    <w:p w14:paraId="1704677B" w14:textId="2046B423" w:rsidR="003169D9" w:rsidRDefault="003169D9" w:rsidP="003169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 w:rsidRPr="003169D9">
        <w:rPr>
          <w:rFonts w:ascii="Arial" w:hAnsi="Arial" w:cs="Arial"/>
          <w:b/>
          <w:bCs/>
          <w:color w:val="282828"/>
          <w:sz w:val="22"/>
          <w:szCs w:val="22"/>
        </w:rPr>
        <w:t>#1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don’t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bother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about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constraints.</w:t>
      </w:r>
    </w:p>
    <w:p w14:paraId="1F0297E0" w14:textId="7125E4E2" w:rsidR="00B17749" w:rsidRDefault="003169D9" w:rsidP="003169D9">
      <w:pPr>
        <w:pStyle w:val="Heading2"/>
        <w:shd w:val="clear" w:color="auto" w:fill="FFFFFF"/>
        <w:spacing w:after="300"/>
        <w:rPr>
          <w:rFonts w:ascii="Arial" w:hAnsi="Arial" w:cs="Arial"/>
          <w:color w:val="282828"/>
          <w:sz w:val="22"/>
          <w:szCs w:val="22"/>
        </w:rPr>
      </w:pPr>
      <w:r w:rsidRPr="003169D9">
        <w:rPr>
          <w:rFonts w:ascii="Arial" w:hAnsi="Arial" w:cs="Arial"/>
          <w:color w:val="282828"/>
          <w:sz w:val="22"/>
          <w:szCs w:val="22"/>
        </w:rPr>
        <w:lastRenderedPageBreak/>
        <w:t>#2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</w:p>
    <w:p w14:paraId="41893D13" w14:textId="77777777" w:rsidR="003169D9" w:rsidRPr="003169D9" w:rsidRDefault="003169D9" w:rsidP="003169D9">
      <w:pPr>
        <w:pStyle w:val="Heading2"/>
        <w:shd w:val="clear" w:color="auto" w:fill="FFFFFF"/>
        <w:spacing w:after="300"/>
        <w:rPr>
          <w:rFonts w:ascii="Arial" w:hAnsi="Arial" w:cs="Arial"/>
          <w:b w:val="0"/>
          <w:color w:val="14171A"/>
          <w:sz w:val="22"/>
          <w:szCs w:val="22"/>
        </w:rPr>
      </w:pPr>
      <w:r w:rsidRPr="003169D9">
        <w:rPr>
          <w:rFonts w:ascii="Arial" w:hAnsi="Arial" w:cs="Arial"/>
          <w:b w:val="0"/>
          <w:bCs/>
          <w:color w:val="14171A"/>
          <w:sz w:val="22"/>
          <w:szCs w:val="22"/>
        </w:rPr>
        <w:t>Swift</w:t>
      </w:r>
    </w:p>
    <w:p w14:paraId="48F8CD6E" w14:textId="6545B803" w:rsidR="003169D9" w:rsidRPr="003169D9" w:rsidRDefault="003169D9" w:rsidP="003169D9">
      <w:pPr>
        <w:pStyle w:val="HTMLPreformatted"/>
        <w:shd w:val="clear" w:color="auto" w:fill="EFF0F1"/>
        <w:rPr>
          <w:rFonts w:ascii="Menlo" w:hAnsi="Menlo" w:cs="Menlo"/>
          <w:color w:val="212529"/>
          <w:sz w:val="22"/>
          <w:szCs w:val="22"/>
        </w:rPr>
      </w:pPr>
      <w:r w:rsidRPr="003169D9">
        <w:rPr>
          <w:rFonts w:ascii="Menlo" w:hAnsi="Menlo" w:cs="Menlo"/>
          <w:color w:val="212529"/>
          <w:sz w:val="22"/>
          <w:szCs w:val="22"/>
        </w:rPr>
        <w:t>let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frame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=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proofErr w:type="spellStart"/>
      <w:proofErr w:type="gramStart"/>
      <w:r w:rsidRPr="003169D9">
        <w:rPr>
          <w:rFonts w:ascii="Menlo" w:hAnsi="Menlo" w:cs="Menlo"/>
          <w:color w:val="212529"/>
          <w:sz w:val="22"/>
          <w:szCs w:val="22"/>
        </w:rPr>
        <w:t>CGRect</w:t>
      </w:r>
      <w:proofErr w:type="spellEnd"/>
      <w:r w:rsidRPr="003169D9">
        <w:rPr>
          <w:rFonts w:ascii="Menlo" w:hAnsi="Menlo" w:cs="Menlo"/>
          <w:color w:val="212529"/>
          <w:sz w:val="22"/>
          <w:szCs w:val="22"/>
        </w:rPr>
        <w:t>(</w:t>
      </w:r>
      <w:proofErr w:type="gramEnd"/>
      <w:r w:rsidRPr="003169D9">
        <w:rPr>
          <w:rFonts w:ascii="Menlo" w:hAnsi="Menlo" w:cs="Menlo"/>
          <w:color w:val="212529"/>
          <w:sz w:val="22"/>
          <w:szCs w:val="22"/>
        </w:rPr>
        <w:t>x: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0,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y: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0,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width: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200,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height: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21)</w:t>
      </w:r>
    </w:p>
    <w:p w14:paraId="0BEDD266" w14:textId="2154150E" w:rsidR="003169D9" w:rsidRPr="003169D9" w:rsidRDefault="003169D9" w:rsidP="003169D9">
      <w:pPr>
        <w:pStyle w:val="HTMLPreformatted"/>
        <w:shd w:val="clear" w:color="auto" w:fill="EFF0F1"/>
        <w:rPr>
          <w:rFonts w:ascii="Menlo" w:hAnsi="Menlo" w:cs="Menlo"/>
          <w:color w:val="212529"/>
          <w:sz w:val="22"/>
          <w:szCs w:val="22"/>
        </w:rPr>
      </w:pPr>
      <w:r w:rsidRPr="003169D9">
        <w:rPr>
          <w:rFonts w:ascii="Menlo" w:hAnsi="Menlo" w:cs="Menlo"/>
          <w:color w:val="212529"/>
          <w:sz w:val="22"/>
          <w:szCs w:val="22"/>
        </w:rPr>
        <w:t>let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label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=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proofErr w:type="spellStart"/>
      <w:proofErr w:type="gramStart"/>
      <w:r w:rsidRPr="003169D9">
        <w:rPr>
          <w:rFonts w:ascii="Menlo" w:hAnsi="Menlo" w:cs="Menlo"/>
          <w:color w:val="212529"/>
          <w:sz w:val="22"/>
          <w:szCs w:val="22"/>
        </w:rPr>
        <w:t>UILabel</w:t>
      </w:r>
      <w:proofErr w:type="spellEnd"/>
      <w:r w:rsidRPr="003169D9">
        <w:rPr>
          <w:rFonts w:ascii="Menlo" w:hAnsi="Menlo" w:cs="Menlo"/>
          <w:color w:val="212529"/>
          <w:sz w:val="22"/>
          <w:szCs w:val="22"/>
        </w:rPr>
        <w:t>(</w:t>
      </w:r>
      <w:proofErr w:type="gramEnd"/>
      <w:r w:rsidRPr="003169D9">
        <w:rPr>
          <w:rFonts w:ascii="Menlo" w:hAnsi="Menlo" w:cs="Menlo"/>
          <w:color w:val="212529"/>
          <w:sz w:val="22"/>
          <w:szCs w:val="22"/>
        </w:rPr>
        <w:t>frame: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frame)</w:t>
      </w:r>
    </w:p>
    <w:p w14:paraId="3DAD59F0" w14:textId="77777777" w:rsidR="003169D9" w:rsidRPr="003169D9" w:rsidRDefault="003169D9" w:rsidP="003169D9">
      <w:pPr>
        <w:pStyle w:val="HTMLPreformatted"/>
        <w:shd w:val="clear" w:color="auto" w:fill="EFF0F1"/>
        <w:rPr>
          <w:rFonts w:ascii="Menlo" w:hAnsi="Menlo" w:cs="Menlo"/>
          <w:color w:val="212529"/>
          <w:sz w:val="22"/>
          <w:szCs w:val="22"/>
        </w:rPr>
      </w:pPr>
      <w:proofErr w:type="spellStart"/>
      <w:proofErr w:type="gramStart"/>
      <w:r w:rsidRPr="003169D9">
        <w:rPr>
          <w:rFonts w:ascii="Menlo" w:hAnsi="Menlo" w:cs="Menlo"/>
          <w:color w:val="212529"/>
          <w:sz w:val="22"/>
          <w:szCs w:val="22"/>
        </w:rPr>
        <w:t>view.addSubview</w:t>
      </w:r>
      <w:proofErr w:type="spellEnd"/>
      <w:proofErr w:type="gramEnd"/>
      <w:r w:rsidRPr="003169D9">
        <w:rPr>
          <w:rFonts w:ascii="Menlo" w:hAnsi="Menlo" w:cs="Menlo"/>
          <w:color w:val="212529"/>
          <w:sz w:val="22"/>
          <w:szCs w:val="22"/>
        </w:rPr>
        <w:t>(label)</w:t>
      </w:r>
    </w:p>
    <w:p w14:paraId="3E601F95" w14:textId="77777777" w:rsidR="003169D9" w:rsidRPr="003169D9" w:rsidRDefault="003169D9" w:rsidP="003169D9">
      <w:pPr>
        <w:pStyle w:val="Heading2"/>
        <w:shd w:val="clear" w:color="auto" w:fill="FFFFFF"/>
        <w:spacing w:after="300"/>
        <w:rPr>
          <w:rFonts w:ascii="Arial" w:hAnsi="Arial" w:cs="Arial"/>
          <w:b w:val="0"/>
          <w:bCs/>
          <w:color w:val="14171A"/>
          <w:sz w:val="22"/>
          <w:szCs w:val="22"/>
        </w:rPr>
      </w:pPr>
      <w:r w:rsidRPr="003169D9">
        <w:rPr>
          <w:rFonts w:ascii="Arial" w:hAnsi="Arial" w:cs="Arial"/>
          <w:b w:val="0"/>
          <w:bCs/>
          <w:color w:val="14171A"/>
          <w:sz w:val="22"/>
          <w:szCs w:val="22"/>
        </w:rPr>
        <w:t>Objective-C</w:t>
      </w:r>
    </w:p>
    <w:p w14:paraId="08A87757" w14:textId="5F3C8209" w:rsidR="003169D9" w:rsidRPr="003169D9" w:rsidRDefault="003169D9" w:rsidP="003169D9">
      <w:pPr>
        <w:pStyle w:val="HTMLPreformatted"/>
        <w:shd w:val="clear" w:color="auto" w:fill="EFF0F1"/>
        <w:rPr>
          <w:rFonts w:ascii="Menlo" w:hAnsi="Menlo" w:cs="Menlo"/>
          <w:color w:val="212529"/>
          <w:sz w:val="22"/>
          <w:szCs w:val="22"/>
        </w:rPr>
      </w:pPr>
      <w:proofErr w:type="spellStart"/>
      <w:r w:rsidRPr="003169D9">
        <w:rPr>
          <w:rFonts w:ascii="Menlo" w:hAnsi="Menlo" w:cs="Menlo"/>
          <w:color w:val="212529"/>
          <w:sz w:val="22"/>
          <w:szCs w:val="22"/>
        </w:rPr>
        <w:t>CGRect</w:t>
      </w:r>
      <w:proofErr w:type="spellEnd"/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frame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=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proofErr w:type="spellStart"/>
      <w:proofErr w:type="gramStart"/>
      <w:r w:rsidRPr="003169D9">
        <w:rPr>
          <w:rFonts w:ascii="Menlo" w:hAnsi="Menlo" w:cs="Menlo"/>
          <w:color w:val="212529"/>
          <w:sz w:val="22"/>
          <w:szCs w:val="22"/>
        </w:rPr>
        <w:t>CGRectMake</w:t>
      </w:r>
      <w:proofErr w:type="spellEnd"/>
      <w:r w:rsidRPr="003169D9">
        <w:rPr>
          <w:rFonts w:ascii="Menlo" w:hAnsi="Menlo" w:cs="Menlo"/>
          <w:color w:val="212529"/>
          <w:sz w:val="22"/>
          <w:szCs w:val="22"/>
        </w:rPr>
        <w:t>(</w:t>
      </w:r>
      <w:proofErr w:type="gramEnd"/>
      <w:r w:rsidRPr="003169D9">
        <w:rPr>
          <w:rFonts w:ascii="Menlo" w:hAnsi="Menlo" w:cs="Menlo"/>
          <w:color w:val="212529"/>
          <w:sz w:val="22"/>
          <w:szCs w:val="22"/>
        </w:rPr>
        <w:t>0,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0,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200,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21);</w:t>
      </w:r>
    </w:p>
    <w:p w14:paraId="41F700C6" w14:textId="3A828162" w:rsidR="003169D9" w:rsidRPr="003169D9" w:rsidRDefault="003169D9" w:rsidP="003169D9">
      <w:pPr>
        <w:pStyle w:val="HTMLPreformatted"/>
        <w:shd w:val="clear" w:color="auto" w:fill="EFF0F1"/>
        <w:rPr>
          <w:rFonts w:ascii="Menlo" w:hAnsi="Menlo" w:cs="Menlo"/>
          <w:color w:val="212529"/>
          <w:sz w:val="22"/>
          <w:szCs w:val="22"/>
        </w:rPr>
      </w:pPr>
      <w:proofErr w:type="spellStart"/>
      <w:r w:rsidRPr="003169D9">
        <w:rPr>
          <w:rFonts w:ascii="Menlo" w:hAnsi="Menlo" w:cs="Menlo"/>
          <w:color w:val="212529"/>
          <w:sz w:val="22"/>
          <w:szCs w:val="22"/>
        </w:rPr>
        <w:t>UILabel</w:t>
      </w:r>
      <w:proofErr w:type="spellEnd"/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*label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=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[[</w:t>
      </w:r>
      <w:proofErr w:type="spellStart"/>
      <w:r w:rsidRPr="003169D9">
        <w:rPr>
          <w:rFonts w:ascii="Menlo" w:hAnsi="Menlo" w:cs="Menlo"/>
          <w:color w:val="212529"/>
          <w:sz w:val="22"/>
          <w:szCs w:val="22"/>
        </w:rPr>
        <w:t>UILabel</w:t>
      </w:r>
      <w:proofErr w:type="spellEnd"/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proofErr w:type="spellStart"/>
      <w:r w:rsidRPr="003169D9">
        <w:rPr>
          <w:rFonts w:ascii="Menlo" w:hAnsi="Menlo" w:cs="Menlo"/>
          <w:color w:val="212529"/>
          <w:sz w:val="22"/>
          <w:szCs w:val="22"/>
        </w:rPr>
        <w:t>alloc</w:t>
      </w:r>
      <w:proofErr w:type="spellEnd"/>
      <w:r w:rsidRPr="003169D9">
        <w:rPr>
          <w:rFonts w:ascii="Menlo" w:hAnsi="Menlo" w:cs="Menlo"/>
          <w:color w:val="212529"/>
          <w:sz w:val="22"/>
          <w:szCs w:val="22"/>
        </w:rPr>
        <w:t>]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proofErr w:type="spellStart"/>
      <w:proofErr w:type="gramStart"/>
      <w:r w:rsidRPr="003169D9">
        <w:rPr>
          <w:rFonts w:ascii="Menlo" w:hAnsi="Menlo" w:cs="Menlo"/>
          <w:color w:val="212529"/>
          <w:sz w:val="22"/>
          <w:szCs w:val="22"/>
        </w:rPr>
        <w:t>initWithFrame:frame</w:t>
      </w:r>
      <w:proofErr w:type="spellEnd"/>
      <w:proofErr w:type="gramEnd"/>
      <w:r w:rsidRPr="003169D9">
        <w:rPr>
          <w:rFonts w:ascii="Menlo" w:hAnsi="Menlo" w:cs="Menlo"/>
          <w:color w:val="212529"/>
          <w:sz w:val="22"/>
          <w:szCs w:val="22"/>
        </w:rPr>
        <w:t>];</w:t>
      </w:r>
    </w:p>
    <w:p w14:paraId="3BE5804D" w14:textId="11E9BD15" w:rsidR="003169D9" w:rsidRPr="003169D9" w:rsidRDefault="003169D9" w:rsidP="003169D9">
      <w:pPr>
        <w:pStyle w:val="HTMLPreformatted"/>
        <w:shd w:val="clear" w:color="auto" w:fill="EFF0F1"/>
        <w:rPr>
          <w:rFonts w:ascii="Menlo" w:hAnsi="Menlo" w:cs="Menlo"/>
          <w:color w:val="212529"/>
          <w:sz w:val="22"/>
          <w:szCs w:val="22"/>
        </w:rPr>
      </w:pPr>
      <w:r w:rsidRPr="003169D9">
        <w:rPr>
          <w:rFonts w:ascii="Menlo" w:hAnsi="Menlo" w:cs="Menlo"/>
          <w:color w:val="212529"/>
          <w:sz w:val="22"/>
          <w:szCs w:val="22"/>
        </w:rPr>
        <w:t>[view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proofErr w:type="spellStart"/>
      <w:proofErr w:type="gramStart"/>
      <w:r w:rsidRPr="003169D9">
        <w:rPr>
          <w:rFonts w:ascii="Menlo" w:hAnsi="Menlo" w:cs="Menlo"/>
          <w:color w:val="212529"/>
          <w:sz w:val="22"/>
          <w:szCs w:val="22"/>
        </w:rPr>
        <w:t>addSubview:label</w:t>
      </w:r>
      <w:proofErr w:type="spellEnd"/>
      <w:proofErr w:type="gramEnd"/>
      <w:r w:rsidRPr="003169D9">
        <w:rPr>
          <w:rFonts w:ascii="Menlo" w:hAnsi="Menlo" w:cs="Menlo"/>
          <w:color w:val="212529"/>
          <w:sz w:val="22"/>
          <w:szCs w:val="22"/>
        </w:rPr>
        <w:t>];</w:t>
      </w:r>
    </w:p>
    <w:p w14:paraId="6E77D1AD" w14:textId="77777777" w:rsidR="003169D9" w:rsidRDefault="003169D9" w:rsidP="003169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</w:p>
    <w:p w14:paraId="05B3D389" w14:textId="45C74BC4" w:rsidR="003169D9" w:rsidRDefault="00B17749" w:rsidP="003169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#3.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Try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to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282828"/>
          <w:sz w:val="22"/>
          <w:szCs w:val="22"/>
        </w:rPr>
        <w:t>positioning</w:t>
      </w:r>
      <w:proofErr w:type="gramEnd"/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your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label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center.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Set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some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more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properties.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Background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color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to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clear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color.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Text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color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red.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82828"/>
          <w:sz w:val="22"/>
          <w:szCs w:val="22"/>
        </w:rPr>
        <w:t>Fon</w:t>
      </w:r>
      <w:proofErr w:type="spellEnd"/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Verdana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size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18.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Number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of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lines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2.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Shadow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color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to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dark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gray.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</w:p>
    <w:p w14:paraId="5EC6E1A5" w14:textId="1A321ABA" w:rsidR="00B17749" w:rsidRDefault="00B17749" w:rsidP="003169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#4.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Note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fact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to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add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to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82828"/>
          <w:sz w:val="22"/>
          <w:szCs w:val="22"/>
        </w:rPr>
        <w:t>subviews</w:t>
      </w:r>
      <w:proofErr w:type="spellEnd"/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you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82828"/>
          <w:sz w:val="22"/>
          <w:szCs w:val="22"/>
        </w:rPr>
        <w:t>new</w:t>
      </w:r>
      <w:proofErr w:type="spellEnd"/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element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UI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hierarchy.</w:t>
      </w:r>
    </w:p>
    <w:p w14:paraId="0ECB5D99" w14:textId="7D970697" w:rsidR="00B17749" w:rsidRDefault="00B17749" w:rsidP="003169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#5.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Apply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styles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using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function.</w:t>
      </w:r>
    </w:p>
    <w:p w14:paraId="2AD26437" w14:textId="6E12AA9B" w:rsidR="00E3527B" w:rsidRPr="0044451C" w:rsidRDefault="00E3527B" w:rsidP="003169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#6.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What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stands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for: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82828"/>
          <w:sz w:val="22"/>
          <w:szCs w:val="22"/>
        </w:rPr>
        <w:t>alloc-</w:t>
      </w:r>
      <w:proofErr w:type="gramStart"/>
      <w:r>
        <w:rPr>
          <w:rFonts w:ascii="Arial" w:hAnsi="Arial" w:cs="Arial"/>
          <w:color w:val="282828"/>
          <w:sz w:val="22"/>
          <w:szCs w:val="22"/>
        </w:rPr>
        <w:t>initWithFrame</w:t>
      </w:r>
      <w:proofErr w:type="spellEnd"/>
      <w:r>
        <w:rPr>
          <w:rFonts w:ascii="Arial" w:hAnsi="Arial" w:cs="Arial"/>
          <w:color w:val="282828"/>
          <w:sz w:val="22"/>
          <w:szCs w:val="22"/>
        </w:rPr>
        <w:t>.</w:t>
      </w:r>
      <w:proofErr w:type="gramEnd"/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(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If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you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want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to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create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an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instance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of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a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specific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subclass,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you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must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proofErr w:type="spellStart"/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alloc</w:t>
      </w:r>
      <w:proofErr w:type="spellEnd"/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/</w:t>
      </w:r>
      <w:proofErr w:type="spellStart"/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init</w:t>
      </w:r>
      <w:proofErr w:type="spellEnd"/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the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UI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element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directly</w:t>
      </w:r>
      <w:r>
        <w:rPr>
          <w:rFonts w:ascii="Arial" w:hAnsi="Arial" w:cs="Arial"/>
          <w:color w:val="282828"/>
          <w:sz w:val="22"/>
          <w:szCs w:val="22"/>
        </w:rPr>
        <w:t>).</w:t>
      </w:r>
    </w:p>
    <w:p w14:paraId="645B5D35" w14:textId="18A53220" w:rsidR="00B17749" w:rsidRPr="0044451C" w:rsidRDefault="00B17749" w:rsidP="00B17749">
      <w:pPr>
        <w:pStyle w:val="Heading3"/>
        <w:shd w:val="clear" w:color="auto" w:fill="FFFFFF"/>
        <w:spacing w:before="300" w:after="150"/>
        <w:rPr>
          <w:rFonts w:ascii="Arial" w:hAnsi="Arial" w:cs="Arial"/>
          <w:color w:val="282828"/>
          <w:sz w:val="22"/>
          <w:szCs w:val="22"/>
        </w:rPr>
      </w:pPr>
      <w:bookmarkStart w:id="0" w:name="OLE_LINK5"/>
      <w:bookmarkStart w:id="1" w:name="OLE_LINK6"/>
      <w:r w:rsidRPr="0044451C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1.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3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In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a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row.</w:t>
      </w:r>
    </w:p>
    <w:p w14:paraId="2013A22F" w14:textId="3131D984" w:rsidR="00E3527B" w:rsidRPr="0044451C" w:rsidRDefault="00B17749" w:rsidP="00E3527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Create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multiple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labels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single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row.</w:t>
      </w:r>
    </w:p>
    <w:p w14:paraId="2C419614" w14:textId="3C54010D" w:rsidR="00E3527B" w:rsidRPr="0044451C" w:rsidRDefault="00E3527B" w:rsidP="00E3527B">
      <w:pPr>
        <w:pStyle w:val="Heading3"/>
        <w:shd w:val="clear" w:color="auto" w:fill="FFFFFF"/>
        <w:spacing w:before="300" w:after="150"/>
        <w:rPr>
          <w:rFonts w:ascii="Arial" w:hAnsi="Arial" w:cs="Arial"/>
          <w:color w:val="282828"/>
          <w:sz w:val="22"/>
          <w:szCs w:val="22"/>
        </w:rPr>
      </w:pPr>
      <w:bookmarkStart w:id="2" w:name="OLE_LINK7"/>
      <w:bookmarkStart w:id="3" w:name="OLE_LINK8"/>
      <w:r w:rsidRPr="0044451C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1.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4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Initialize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them</w:t>
      </w:r>
    </w:p>
    <w:p w14:paraId="6B274F29" w14:textId="56775281" w:rsidR="003169D9" w:rsidRPr="00E3527B" w:rsidRDefault="00E3527B" w:rsidP="00E3527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Initialize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your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labels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next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lines.</w:t>
      </w:r>
    </w:p>
    <w:bookmarkEnd w:id="2"/>
    <w:bookmarkEnd w:id="3"/>
    <w:p w14:paraId="5E14C630" w14:textId="3188EF91" w:rsidR="00E3527B" w:rsidRPr="0044451C" w:rsidRDefault="00E3527B" w:rsidP="00E3527B">
      <w:pPr>
        <w:pStyle w:val="Heading3"/>
        <w:shd w:val="clear" w:color="auto" w:fill="FFFFFF"/>
        <w:spacing w:before="300" w:after="150"/>
        <w:rPr>
          <w:rFonts w:ascii="Arial" w:hAnsi="Arial" w:cs="Arial"/>
          <w:color w:val="282828"/>
          <w:sz w:val="22"/>
          <w:szCs w:val="22"/>
        </w:rPr>
      </w:pPr>
      <w:r w:rsidRPr="0044451C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1.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5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Using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a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loop</w:t>
      </w:r>
    </w:p>
    <w:p w14:paraId="5E0407A9" w14:textId="1F7BD3B6" w:rsidR="00E3527B" w:rsidRDefault="00E3527B" w:rsidP="00E3527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Create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and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Initialize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5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labels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with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loop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(your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choice).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Remember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to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add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some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properties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and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presenting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over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simulator.</w:t>
      </w:r>
    </w:p>
    <w:bookmarkEnd w:id="0"/>
    <w:bookmarkEnd w:id="1"/>
    <w:p w14:paraId="5BA6D1A2" w14:textId="546F54CF" w:rsidR="00E3527B" w:rsidRPr="0044451C" w:rsidRDefault="00E3527B" w:rsidP="00E3527B">
      <w:pPr>
        <w:pStyle w:val="Heading3"/>
        <w:shd w:val="clear" w:color="auto" w:fill="FFFFFF"/>
        <w:spacing w:before="300" w:after="150"/>
        <w:rPr>
          <w:rFonts w:ascii="Arial" w:hAnsi="Arial" w:cs="Arial"/>
          <w:color w:val="282828"/>
          <w:sz w:val="22"/>
          <w:szCs w:val="22"/>
        </w:rPr>
      </w:pPr>
      <w:r w:rsidRPr="0044451C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1.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6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Stack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them</w:t>
      </w:r>
    </w:p>
    <w:p w14:paraId="29C51BA1" w14:textId="1C556C9F" w:rsidR="00E3527B" w:rsidRPr="00E3527B" w:rsidRDefault="00E3527B" w:rsidP="00E3527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Put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your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labels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inside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stack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view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(horizontal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and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vertical).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This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could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be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done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new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project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directly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builder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interface.</w:t>
      </w:r>
    </w:p>
    <w:p w14:paraId="09C1B8EC" w14:textId="6F287F20" w:rsidR="00E3527B" w:rsidRPr="009B6145" w:rsidRDefault="00E3527B" w:rsidP="00E3527B">
      <w:pPr>
        <w:pStyle w:val="Heading3"/>
        <w:shd w:val="clear" w:color="auto" w:fill="FFFFFF"/>
        <w:spacing w:before="300" w:after="150"/>
        <w:rPr>
          <w:rFonts w:ascii="Arial" w:hAnsi="Arial" w:cs="Arial"/>
          <w:color w:val="282828"/>
          <w:sz w:val="22"/>
          <w:szCs w:val="22"/>
        </w:rPr>
      </w:pPr>
      <w:bookmarkStart w:id="4" w:name="OLE_LINK11"/>
      <w:bookmarkStart w:id="5" w:name="OLE_LINK12"/>
      <w:r w:rsidRPr="009B6145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1.7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 w:rsidRPr="009B6145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Click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</w:p>
    <w:p w14:paraId="67DFE982" w14:textId="765E7104" w:rsidR="00E3527B" w:rsidRPr="009B6145" w:rsidRDefault="00F66ADF" w:rsidP="00E3527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 w:rsidRPr="009B6145">
        <w:rPr>
          <w:rFonts w:ascii="Arial" w:hAnsi="Arial" w:cs="Arial"/>
          <w:color w:val="282828"/>
          <w:sz w:val="22"/>
          <w:szCs w:val="22"/>
        </w:rPr>
        <w:t>Make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proofErr w:type="spellStart"/>
      <w:r w:rsidRPr="009B6145">
        <w:rPr>
          <w:rFonts w:ascii="Arial" w:hAnsi="Arial" w:cs="Arial"/>
          <w:color w:val="282828"/>
          <w:sz w:val="22"/>
          <w:szCs w:val="22"/>
        </w:rPr>
        <w:t>UILabel</w:t>
      </w:r>
      <w:proofErr w:type="spellEnd"/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proofErr w:type="spellStart"/>
      <w:r w:rsidRPr="009B6145">
        <w:rPr>
          <w:rFonts w:ascii="Arial" w:hAnsi="Arial" w:cs="Arial"/>
          <w:color w:val="282828"/>
          <w:sz w:val="22"/>
          <w:szCs w:val="22"/>
        </w:rPr>
        <w:t>tapable</w:t>
      </w:r>
      <w:proofErr w:type="spellEnd"/>
      <w:r w:rsidRPr="009B6145">
        <w:rPr>
          <w:rFonts w:ascii="Arial" w:hAnsi="Arial" w:cs="Arial"/>
          <w:color w:val="282828"/>
          <w:sz w:val="22"/>
          <w:szCs w:val="22"/>
        </w:rPr>
        <w:t>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This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is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not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good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idea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but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try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out.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Any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reason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to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detect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touches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on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words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in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proofErr w:type="spellStart"/>
      <w:r w:rsidRPr="009B6145">
        <w:rPr>
          <w:rFonts w:ascii="Arial" w:hAnsi="Arial" w:cs="Arial"/>
          <w:color w:val="282828"/>
          <w:sz w:val="22"/>
          <w:szCs w:val="22"/>
        </w:rPr>
        <w:t>UILabels</w:t>
      </w:r>
      <w:proofErr w:type="spellEnd"/>
      <w:r w:rsidRPr="009B6145">
        <w:rPr>
          <w:rFonts w:ascii="Arial" w:hAnsi="Arial" w:cs="Arial"/>
          <w:color w:val="282828"/>
          <w:sz w:val="22"/>
          <w:szCs w:val="22"/>
        </w:rPr>
        <w:t>?</w:t>
      </w:r>
    </w:p>
    <w:bookmarkEnd w:id="4"/>
    <w:bookmarkEnd w:id="5"/>
    <w:p w14:paraId="140E0DC6" w14:textId="119930DA" w:rsidR="00F66ADF" w:rsidRPr="009B6145" w:rsidRDefault="00F66ADF" w:rsidP="00F66ADF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9B6145">
        <w:rPr>
          <w:rFonts w:ascii="Arial" w:hAnsi="Arial" w:cs="Arial"/>
          <w:sz w:val="22"/>
          <w:szCs w:val="22"/>
        </w:rPr>
        <w:t>Create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label</w:t>
      </w:r>
      <w:r w:rsidR="0080540D">
        <w:rPr>
          <w:rFonts w:ascii="Arial" w:hAnsi="Arial" w:cs="Arial"/>
          <w:sz w:val="22"/>
          <w:szCs w:val="22"/>
        </w:rPr>
        <w:t xml:space="preserve"> </w:t>
      </w:r>
    </w:p>
    <w:p w14:paraId="7A332DD5" w14:textId="0B30BF45" w:rsidR="00F66ADF" w:rsidRPr="009B6145" w:rsidRDefault="00F66ADF" w:rsidP="00F66ADF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9B6145">
        <w:rPr>
          <w:rFonts w:ascii="Arial" w:hAnsi="Arial" w:cs="Arial"/>
          <w:sz w:val="22"/>
          <w:szCs w:val="22"/>
        </w:rPr>
        <w:t>Enable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user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interaction</w:t>
      </w:r>
      <w:r w:rsidR="0080540D">
        <w:rPr>
          <w:rFonts w:ascii="Arial" w:hAnsi="Arial" w:cs="Arial"/>
          <w:sz w:val="22"/>
          <w:szCs w:val="22"/>
        </w:rPr>
        <w:t xml:space="preserve"> </w:t>
      </w:r>
    </w:p>
    <w:p w14:paraId="18723A78" w14:textId="43FC30CF" w:rsidR="00F66ADF" w:rsidRPr="009B6145" w:rsidRDefault="00F66ADF" w:rsidP="00F66ADF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9B6145">
        <w:rPr>
          <w:rFonts w:ascii="Arial" w:hAnsi="Arial" w:cs="Arial"/>
          <w:sz w:val="22"/>
          <w:szCs w:val="22"/>
        </w:rPr>
        <w:t>Add</w:t>
      </w:r>
      <w:r w:rsidR="008054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B6145">
        <w:rPr>
          <w:rFonts w:ascii="Arial" w:hAnsi="Arial" w:cs="Arial"/>
          <w:sz w:val="22"/>
          <w:szCs w:val="22"/>
        </w:rPr>
        <w:t>UITapGestureRecognizer</w:t>
      </w:r>
      <w:proofErr w:type="spellEnd"/>
      <w:r w:rsidR="0080540D">
        <w:rPr>
          <w:rFonts w:ascii="Arial" w:hAnsi="Arial" w:cs="Arial"/>
          <w:sz w:val="22"/>
          <w:szCs w:val="22"/>
        </w:rPr>
        <w:t xml:space="preserve"> </w:t>
      </w:r>
    </w:p>
    <w:p w14:paraId="7139CB42" w14:textId="1BC6EEB3" w:rsidR="00F66ADF" w:rsidRPr="009B6145" w:rsidRDefault="00F66ADF" w:rsidP="00F66ADF">
      <w:pPr>
        <w:pStyle w:val="NormalWeb"/>
        <w:rPr>
          <w:rFonts w:ascii="Arial" w:hAnsi="Arial" w:cs="Arial"/>
          <w:sz w:val="22"/>
          <w:szCs w:val="22"/>
        </w:rPr>
      </w:pPr>
      <w:r w:rsidRPr="009B6145">
        <w:rPr>
          <w:rFonts w:ascii="Arial" w:hAnsi="Arial" w:cs="Arial"/>
          <w:sz w:val="22"/>
          <w:szCs w:val="22"/>
        </w:rPr>
        <w:lastRenderedPageBreak/>
        <w:t>The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key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to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create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a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clickable</w:t>
      </w:r>
      <w:r w:rsidR="008054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B6145">
        <w:rPr>
          <w:rFonts w:ascii="Arial" w:hAnsi="Arial" w:cs="Arial"/>
          <w:sz w:val="22"/>
          <w:szCs w:val="22"/>
        </w:rPr>
        <w:t>UILabel</w:t>
      </w:r>
      <w:proofErr w:type="spellEnd"/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is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to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enable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user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interaction.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Don’t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forget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to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create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the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function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and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simply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print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something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in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the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console.</w:t>
      </w:r>
    </w:p>
    <w:p w14:paraId="51378F9F" w14:textId="7169935A" w:rsidR="009B6145" w:rsidRPr="0044451C" w:rsidRDefault="009B6145" w:rsidP="009B6145">
      <w:pPr>
        <w:pStyle w:val="Heading3"/>
        <w:shd w:val="clear" w:color="auto" w:fill="FFFFFF"/>
        <w:spacing w:before="300" w:after="150"/>
        <w:rPr>
          <w:rFonts w:ascii="Arial" w:hAnsi="Arial" w:cs="Arial"/>
          <w:color w:val="282828"/>
          <w:sz w:val="22"/>
          <w:szCs w:val="22"/>
        </w:rPr>
      </w:pPr>
      <w:bookmarkStart w:id="6" w:name="OLE_LINK9"/>
      <w:bookmarkStart w:id="7" w:name="OLE_LINK10"/>
      <w:r w:rsidRPr="0044451C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1.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8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UILabel</w:t>
      </w:r>
      <w:proofErr w:type="spellEnd"/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and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intrinsic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content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size.</w:t>
      </w:r>
    </w:p>
    <w:bookmarkEnd w:id="6"/>
    <w:bookmarkEnd w:id="7"/>
    <w:p w14:paraId="5B8DAF49" w14:textId="1D203521" w:rsidR="009B6145" w:rsidRPr="009B6145" w:rsidRDefault="009B6145" w:rsidP="009B6145">
      <w:pPr>
        <w:shd w:val="clear" w:color="auto" w:fill="FFFFFF"/>
        <w:spacing w:after="100" w:afterAutospacing="1"/>
        <w:rPr>
          <w:rFonts w:ascii="Arial" w:hAnsi="Arial" w:cs="Arial"/>
          <w:color w:val="2C2C2C"/>
          <w:sz w:val="22"/>
          <w:szCs w:val="22"/>
        </w:rPr>
      </w:pPr>
      <w:r w:rsidRPr="009B6145">
        <w:rPr>
          <w:rFonts w:ascii="Arial" w:hAnsi="Arial" w:cs="Arial"/>
          <w:color w:val="2C2C2C"/>
          <w:sz w:val="22"/>
          <w:szCs w:val="22"/>
        </w:rPr>
        <w:t>All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views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have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intrinsic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content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size,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which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refers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amount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of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space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view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needs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for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its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content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appear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ideal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state.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For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example,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intrinsic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content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size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of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proofErr w:type="spellStart"/>
      <w:r w:rsidRPr="009B6145">
        <w:rPr>
          <w:rFonts w:ascii="Arial" w:hAnsi="Arial" w:cs="Arial"/>
          <w:b/>
          <w:bCs/>
          <w:color w:val="C7254E"/>
          <w:sz w:val="22"/>
          <w:szCs w:val="22"/>
        </w:rPr>
        <w:t>UILabel</w:t>
      </w:r>
      <w:proofErr w:type="spellEnd"/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will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be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size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of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text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contains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using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whatever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font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you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have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configured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use.</w:t>
      </w:r>
    </w:p>
    <w:p w14:paraId="658A6C44" w14:textId="0BC7CDE1" w:rsidR="009B6145" w:rsidRPr="009B6145" w:rsidRDefault="009B6145" w:rsidP="009B6145">
      <w:pPr>
        <w:shd w:val="clear" w:color="auto" w:fill="FFFFFF"/>
        <w:spacing w:after="100" w:afterAutospacing="1"/>
        <w:rPr>
          <w:rFonts w:ascii="Arial" w:hAnsi="Arial" w:cs="Arial"/>
          <w:color w:val="2C2C2C"/>
          <w:sz w:val="22"/>
          <w:szCs w:val="22"/>
        </w:rPr>
      </w:pPr>
      <w:r w:rsidRPr="009B6145">
        <w:rPr>
          <w:rFonts w:ascii="Arial" w:hAnsi="Arial" w:cs="Arial"/>
          <w:color w:val="2C2C2C"/>
          <w:sz w:val="22"/>
          <w:szCs w:val="22"/>
        </w:rPr>
        <w:t>Intrinsic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content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sizes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are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important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because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they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allow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views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have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natural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width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and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height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without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us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forcing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one.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For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Auto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Layout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work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must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know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where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each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view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positioned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precisely: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its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X,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Y,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width,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and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height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values.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With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intrinsic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content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size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can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say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“place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this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button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20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points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from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top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and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center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horizontally”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and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that’s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enough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form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complete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layout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–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Auto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Layout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can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calculate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rest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based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on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button’s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intrinsic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size.</w:t>
      </w:r>
    </w:p>
    <w:p w14:paraId="0A686A5D" w14:textId="045ED0CF" w:rsidR="009B6145" w:rsidRDefault="009B6145" w:rsidP="009B6145">
      <w:pPr>
        <w:shd w:val="clear" w:color="auto" w:fill="FFFFFF"/>
        <w:spacing w:after="100" w:afterAutospacing="1"/>
        <w:rPr>
          <w:rFonts w:ascii="Arial" w:hAnsi="Arial" w:cs="Arial"/>
          <w:color w:val="2C2C2C"/>
          <w:sz w:val="22"/>
          <w:szCs w:val="22"/>
        </w:rPr>
      </w:pPr>
      <w:r w:rsidRPr="009B6145">
        <w:rPr>
          <w:rFonts w:ascii="Arial" w:hAnsi="Arial" w:cs="Arial"/>
          <w:color w:val="2C2C2C"/>
          <w:sz w:val="22"/>
          <w:szCs w:val="22"/>
        </w:rPr>
        <w:t>Although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Auto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Layout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does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its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best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give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views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space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they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need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based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on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their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intrinsic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content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sizes,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all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views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also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have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content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compression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resistance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priority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and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content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hugging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priority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that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determine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how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much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fights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retain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its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intrinsic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content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size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when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available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space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less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than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or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greater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than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needs,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respectively.</w:t>
      </w:r>
    </w:p>
    <w:p w14:paraId="5261F53D" w14:textId="661FD12B" w:rsidR="007E3621" w:rsidRDefault="009B6145" w:rsidP="009E1926">
      <w:pPr>
        <w:pStyle w:val="Heading3"/>
        <w:shd w:val="clear" w:color="auto" w:fill="FFFFFF"/>
        <w:spacing w:before="300" w:after="150"/>
        <w:rPr>
          <w:rFonts w:ascii="Arial" w:hAnsi="Arial" w:cs="Arial"/>
          <w:color w:val="282828"/>
          <w:sz w:val="22"/>
          <w:szCs w:val="22"/>
        </w:rPr>
      </w:pPr>
      <w:r w:rsidRPr="0044451C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1.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9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Apple’s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documentation.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</w:p>
    <w:p w14:paraId="1309F590" w14:textId="77777777" w:rsidR="007E3621" w:rsidRPr="007E3621" w:rsidRDefault="00535700" w:rsidP="007E3621">
      <w:pPr>
        <w:rPr>
          <w:rFonts w:ascii="Arial" w:hAnsi="Arial" w:cs="Arial"/>
          <w:sz w:val="22"/>
          <w:szCs w:val="22"/>
        </w:rPr>
      </w:pPr>
      <w:hyperlink r:id="rId8" w:history="1">
        <w:r w:rsidR="007E3621" w:rsidRPr="007E3621">
          <w:rPr>
            <w:rFonts w:ascii="Arial" w:hAnsi="Arial" w:cs="Arial"/>
            <w:color w:val="0000FF"/>
            <w:sz w:val="22"/>
            <w:szCs w:val="22"/>
            <w:u w:val="single"/>
          </w:rPr>
          <w:t>https://developer.apple.com/library/archive/documentation/UserExperience/Conceptual/AutolayoutPG/ViewswithIntrinsicContentSize.html</w:t>
        </w:r>
      </w:hyperlink>
    </w:p>
    <w:p w14:paraId="001E44F9" w14:textId="77777777" w:rsidR="007E3621" w:rsidRDefault="007E3621" w:rsidP="009B614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</w:p>
    <w:p w14:paraId="2448A5A7" w14:textId="79B80D92" w:rsidR="007E3621" w:rsidRPr="009B6145" w:rsidRDefault="007E3621" w:rsidP="007E3621">
      <w:pPr>
        <w:pStyle w:val="Heading3"/>
        <w:shd w:val="clear" w:color="auto" w:fill="FFFFFF"/>
        <w:spacing w:before="300" w:after="150"/>
        <w:rPr>
          <w:rFonts w:ascii="Arial" w:hAnsi="Arial" w:cs="Arial"/>
          <w:color w:val="282828"/>
          <w:sz w:val="22"/>
          <w:szCs w:val="22"/>
        </w:rPr>
      </w:pPr>
      <w:r w:rsidRPr="009B6145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1.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10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Tutorial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</w:p>
    <w:p w14:paraId="1207BD0E" w14:textId="71ED1574" w:rsidR="00B17749" w:rsidRPr="007E3621" w:rsidRDefault="007E3621" w:rsidP="007E36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Complete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this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tutorial</w:t>
      </w:r>
      <w:r w:rsidR="009B6145">
        <w:rPr>
          <w:rFonts w:ascii="Arial" w:hAnsi="Arial" w:cs="Arial"/>
          <w:sz w:val="22"/>
          <w:szCs w:val="22"/>
        </w:rPr>
        <w:t>.</w:t>
      </w:r>
    </w:p>
    <w:bookmarkStart w:id="8" w:name="OLE_LINK14"/>
    <w:bookmarkStart w:id="9" w:name="OLE_LINK15"/>
    <w:p w14:paraId="4DEC8B97" w14:textId="77777777" w:rsidR="004B1A6D" w:rsidRPr="007E3621" w:rsidRDefault="00535700" w:rsidP="007E3621">
      <w:pPr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"https://fluffy.es/what-is-intrinsic-content-size/" </w:instrText>
      </w:r>
      <w:r>
        <w:fldChar w:fldCharType="separate"/>
      </w:r>
      <w:r w:rsidR="009B6145" w:rsidRPr="007E3621">
        <w:rPr>
          <w:rStyle w:val="Hyperlink"/>
          <w:rFonts w:ascii="Arial" w:eastAsiaTheme="majorEastAsia" w:hAnsi="Arial" w:cs="Arial"/>
          <w:sz w:val="22"/>
          <w:szCs w:val="22"/>
        </w:rPr>
        <w:t>https://fluffy.es/what-is-intrinsic-content-size/</w:t>
      </w:r>
      <w:r>
        <w:rPr>
          <w:rStyle w:val="Hyperlink"/>
          <w:rFonts w:ascii="Arial" w:eastAsiaTheme="majorEastAsia" w:hAnsi="Arial" w:cs="Arial"/>
          <w:sz w:val="22"/>
          <w:szCs w:val="22"/>
        </w:rPr>
        <w:fldChar w:fldCharType="end"/>
      </w:r>
    </w:p>
    <w:bookmarkEnd w:id="8"/>
    <w:bookmarkEnd w:id="9"/>
    <w:p w14:paraId="06B400F7" w14:textId="77777777" w:rsidR="007E3621" w:rsidRDefault="007E3621" w:rsidP="007E3621"/>
    <w:p w14:paraId="4295C6CB" w14:textId="77777777" w:rsidR="007E3621" w:rsidRDefault="007E3621" w:rsidP="007E3621"/>
    <w:p w14:paraId="06F82308" w14:textId="77777777" w:rsidR="007E3621" w:rsidRDefault="007E3621" w:rsidP="007E3621"/>
    <w:sectPr w:rsidR="007E3621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2ABF8" w14:textId="77777777" w:rsidR="00535700" w:rsidRDefault="00535700">
      <w:r>
        <w:separator/>
      </w:r>
    </w:p>
    <w:p w14:paraId="22DC2B1A" w14:textId="77777777" w:rsidR="00535700" w:rsidRDefault="00535700"/>
  </w:endnote>
  <w:endnote w:type="continuationSeparator" w:id="0">
    <w:p w14:paraId="69C2839B" w14:textId="77777777" w:rsidR="00535700" w:rsidRDefault="00535700">
      <w:r>
        <w:continuationSeparator/>
      </w:r>
    </w:p>
    <w:p w14:paraId="663FC884" w14:textId="77777777" w:rsidR="00535700" w:rsidRDefault="005357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C3EA3" w14:textId="77777777" w:rsidR="004B1A6D" w:rsidRDefault="00D45EE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79A44" w14:textId="77777777" w:rsidR="00535700" w:rsidRDefault="00535700">
      <w:r>
        <w:separator/>
      </w:r>
    </w:p>
    <w:p w14:paraId="60460D8D" w14:textId="77777777" w:rsidR="00535700" w:rsidRDefault="00535700"/>
  </w:footnote>
  <w:footnote w:type="continuationSeparator" w:id="0">
    <w:p w14:paraId="036519F0" w14:textId="77777777" w:rsidR="00535700" w:rsidRDefault="00535700">
      <w:r>
        <w:continuationSeparator/>
      </w:r>
    </w:p>
    <w:p w14:paraId="58A0B446" w14:textId="77777777" w:rsidR="00535700" w:rsidRDefault="005357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01475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02CE3"/>
    <w:multiLevelType w:val="multilevel"/>
    <w:tmpl w:val="738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457E8B"/>
    <w:multiLevelType w:val="multilevel"/>
    <w:tmpl w:val="F98E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D9"/>
    <w:rsid w:val="003169D9"/>
    <w:rsid w:val="00486673"/>
    <w:rsid w:val="004B1A6D"/>
    <w:rsid w:val="00535700"/>
    <w:rsid w:val="007E3621"/>
    <w:rsid w:val="007F52D8"/>
    <w:rsid w:val="0080540D"/>
    <w:rsid w:val="009B6145"/>
    <w:rsid w:val="009E1926"/>
    <w:rsid w:val="00A33EEA"/>
    <w:rsid w:val="00B17749"/>
    <w:rsid w:val="00B30DA4"/>
    <w:rsid w:val="00D45EE6"/>
    <w:rsid w:val="00E3527B"/>
    <w:rsid w:val="00F6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01EFF"/>
  <w15:chartTrackingRefBased/>
  <w15:docId w15:val="{AC8EA0A0-2F87-754A-ABB9-2E81C334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62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eastAsiaTheme="minorEastAsia" w:hAnsiTheme="minorHAnsi" w:cstheme="minorBidi"/>
      <w:caps/>
      <w:color w:val="595959" w:themeColor="text1" w:themeTint="A6"/>
      <w:sz w:val="40"/>
      <w:szCs w:val="3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i/>
      <w:iCs/>
      <w:color w:val="595959" w:themeColor="text1" w:themeTint="A6"/>
      <w:sz w:val="36"/>
      <w:szCs w:val="30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b/>
      <w:i/>
      <w:iCs/>
      <w:color w:val="595959" w:themeColor="text1" w:themeTint="A6"/>
      <w:sz w:val="36"/>
      <w:szCs w:val="3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95959" w:themeColor="text1" w:themeTint="A6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169D9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169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9D9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E36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621"/>
    <w:rPr>
      <w:color w:val="214C5E" w:themeColor="followedHyperlink"/>
      <w:u w:val="single"/>
    </w:rPr>
  </w:style>
  <w:style w:type="character" w:customStyle="1" w:styleId="pun">
    <w:name w:val="pun"/>
    <w:basedOn w:val="DefaultParagraphFont"/>
    <w:rsid w:val="009E1926"/>
  </w:style>
  <w:style w:type="character" w:customStyle="1" w:styleId="pln">
    <w:name w:val="pln"/>
    <w:basedOn w:val="DefaultParagraphFont"/>
    <w:rsid w:val="009E1926"/>
  </w:style>
  <w:style w:type="character" w:customStyle="1" w:styleId="typ">
    <w:name w:val="typ"/>
    <w:basedOn w:val="DefaultParagraphFont"/>
    <w:rsid w:val="009E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archive/documentation/UserExperience/Conceptual/AutolayoutPG/ViewswithIntrinsicContentSiz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ue/Library/Containers/com.microsoft.Word/Data/Library/Application%20Support/Microsoft/Office/16.0/DTS/en-US%7b2452F8D4-DCF1-C446-A251-5BE13A373251%7d/%7b8F5F9866-78F1-724B-8936-19476FB8AB2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27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Josue Arambula</cp:lastModifiedBy>
  <cp:revision>6</cp:revision>
  <dcterms:created xsi:type="dcterms:W3CDTF">2020-03-23T14:26:00Z</dcterms:created>
  <dcterms:modified xsi:type="dcterms:W3CDTF">2020-03-23T17:43:00Z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